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370509" w:rsidP="00141A4C">
      <w:pPr>
        <w:pStyle w:val="Title"/>
      </w:pPr>
      <w:r>
        <w:t>Bheemanagouda A</w:t>
      </w:r>
    </w:p>
    <w:p w:rsidR="00141A4C" w:rsidRDefault="00370509" w:rsidP="00141A4C">
      <w:r>
        <w:t>Bengaluru-560078</w:t>
      </w:r>
      <w:r w:rsidR="00141A4C">
        <w:t> </w:t>
      </w:r>
      <w:r>
        <w:t>| +918904234994 | bmngouda@gmail.com</w:t>
      </w:r>
    </w:p>
    <w:p w:rsidR="006270A9" w:rsidRDefault="00283699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FEB26CC47C294D0F85CBE6E9C5AF30B3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ED6AC4" w:rsidRDefault="00370509" w:rsidP="00EC0FB0">
      <w:pPr>
        <w:ind w:right="-720"/>
        <w:rPr>
          <w:rFonts w:ascii="Calibri" w:hAnsi="Calibri" w:cs="Calibri"/>
        </w:rPr>
      </w:pPr>
      <w:r w:rsidRPr="00370509">
        <w:rPr>
          <w:rFonts w:ascii="Calibri" w:hAnsi="Calibri" w:cs="Calibri"/>
        </w:rPr>
        <w:t>To pursue a challenging career in a professional organization where I could contribute towards its growth and also enhance my technical, personal, team-development skills.</w:t>
      </w:r>
    </w:p>
    <w:sdt>
      <w:sdtPr>
        <w:alias w:val="Experience:"/>
        <w:tag w:val="Experience:"/>
        <w:id w:val="171684534"/>
        <w:placeholder>
          <w:docPart w:val="F4D6EFE0C3214BFEB0955D68CA231AAE"/>
        </w:placeholder>
        <w:temporary/>
        <w:showingPlcHdr/>
        <w15:appearance w15:val="hidden"/>
      </w:sdtPr>
      <w:sdtEndPr/>
      <w:sdtContent>
        <w:p w:rsidR="00ED6AC4" w:rsidRDefault="00ED6AC4" w:rsidP="00ED6AC4">
          <w:pPr>
            <w:pStyle w:val="Heading1"/>
          </w:pPr>
          <w:r>
            <w:t>Experience</w:t>
          </w:r>
        </w:p>
      </w:sdtContent>
    </w:sdt>
    <w:p w:rsidR="00B85EC9" w:rsidRDefault="00B85EC9" w:rsidP="00B85EC9">
      <w:pPr>
        <w:pStyle w:val="Heading2"/>
      </w:pPr>
      <w:r>
        <w:t xml:space="preserve">MEMBER of TECHNICAL STAFF-3 | VMWARE | </w:t>
      </w:r>
      <w:r w:rsidR="005A040A">
        <w:t>01-01-2016 - PResent</w:t>
      </w:r>
    </w:p>
    <w:p w:rsidR="00B85EC9" w:rsidRDefault="00B85EC9" w:rsidP="00EC0FB0">
      <w:pPr>
        <w:jc w:val="both"/>
      </w:pPr>
      <w:r>
        <w:t>Part of vSphere SSO Team and primary responsibility were adding new features and fixing bugs on Identity Manage</w:t>
      </w:r>
      <w:r w:rsidR="00F71868">
        <w:t>r, Secure Token Server, WebSSO, Certificate-</w:t>
      </w:r>
      <w:r>
        <w:t>Server, Authentication Framework Service, VMware Directory Service, Likewise.</w:t>
      </w:r>
    </w:p>
    <w:p w:rsidR="00426DD1" w:rsidRDefault="00426DD1" w:rsidP="00EC0FB0">
      <w:pPr>
        <w:jc w:val="both"/>
      </w:pPr>
    </w:p>
    <w:p w:rsidR="00B85EC9" w:rsidRDefault="00B85EC9" w:rsidP="00EC0FB0">
      <w:pPr>
        <w:jc w:val="both"/>
      </w:pPr>
      <w:r>
        <w:t>I have been working on complete SSO stack which includes:</w:t>
      </w:r>
    </w:p>
    <w:p w:rsidR="00426DD1" w:rsidRDefault="00426DD1" w:rsidP="00EC0FB0">
      <w:pPr>
        <w:jc w:val="both"/>
      </w:pPr>
    </w:p>
    <w:p w:rsidR="00B85EC9" w:rsidRDefault="00B85EC9" w:rsidP="00EC0FB0">
      <w:pPr>
        <w:jc w:val="both"/>
      </w:pPr>
      <w:r>
        <w:t>Identity Manager: IDM is core component of SSO which is responsible for managing tenants, identity sources, accessing groups/users, authenticating user etc.</w:t>
      </w:r>
    </w:p>
    <w:p w:rsidR="00426DD1" w:rsidRDefault="00426DD1" w:rsidP="00EC0FB0">
      <w:pPr>
        <w:jc w:val="both"/>
      </w:pPr>
    </w:p>
    <w:p w:rsidR="00B85EC9" w:rsidRDefault="00B85EC9" w:rsidP="00EC0FB0">
      <w:pPr>
        <w:jc w:val="both"/>
      </w:pPr>
      <w:r>
        <w:t>Secure Token Server(STS): Issues SAML tokens.</w:t>
      </w:r>
    </w:p>
    <w:p w:rsidR="00426DD1" w:rsidRDefault="00426DD1" w:rsidP="00EC0FB0">
      <w:pPr>
        <w:jc w:val="both"/>
      </w:pPr>
    </w:p>
    <w:p w:rsidR="00B85EC9" w:rsidRDefault="00B85EC9" w:rsidP="00EC0FB0">
      <w:pPr>
        <w:jc w:val="both"/>
      </w:pPr>
      <w:r>
        <w:t>WebSSO: It is based on web browser SSO profile, supports issuing BEARER SAML token.</w:t>
      </w:r>
    </w:p>
    <w:p w:rsidR="00426DD1" w:rsidRDefault="00426DD1" w:rsidP="00EC0FB0">
      <w:pPr>
        <w:jc w:val="both"/>
      </w:pPr>
    </w:p>
    <w:p w:rsidR="00B85EC9" w:rsidRDefault="00B85EC9" w:rsidP="00EC0FB0">
      <w:pPr>
        <w:jc w:val="both"/>
      </w:pPr>
      <w:r>
        <w:t>VMware Directory Service: LDAP Standards based general purpose distributed directory system.</w:t>
      </w:r>
    </w:p>
    <w:p w:rsidR="00B85EC9" w:rsidRPr="00B85EC9" w:rsidRDefault="00B85EC9" w:rsidP="00B85EC9"/>
    <w:p w:rsidR="00B85EC9" w:rsidRDefault="00B85EC9" w:rsidP="00B85EC9">
      <w:pPr>
        <w:pStyle w:val="Heading2"/>
      </w:pPr>
      <w:r>
        <w:t>MEMBER of TECHNICAL STAFF-2 | VMWARE |</w:t>
      </w:r>
      <w:r w:rsidR="00EC0FB0">
        <w:t>01-07</w:t>
      </w:r>
      <w:r w:rsidR="005A040A">
        <w:t>-2015 – 31-12-2015</w:t>
      </w:r>
    </w:p>
    <w:p w:rsidR="00B85EC9" w:rsidRPr="00B85EC9" w:rsidRDefault="00B85EC9" w:rsidP="00B85EC9"/>
    <w:p w:rsidR="009567D5" w:rsidRDefault="00ED6AC4" w:rsidP="009567D5">
      <w:pPr>
        <w:pStyle w:val="Heading2"/>
      </w:pPr>
      <w:r>
        <w:t>MEMB</w:t>
      </w:r>
      <w:r w:rsidR="00B85EC9">
        <w:t>ER of TECHNICAL STAFF-1</w:t>
      </w:r>
      <w:r w:rsidR="009567D5">
        <w:t> </w:t>
      </w:r>
      <w:r w:rsidR="00B85EC9">
        <w:t>| VMWARE |</w:t>
      </w:r>
      <w:r w:rsidR="00566506">
        <w:t>01-07-2013 – 30-06-2015</w:t>
      </w:r>
      <w:bookmarkStart w:id="0" w:name="_GoBack"/>
      <w:bookmarkEnd w:id="0"/>
    </w:p>
    <w:p w:rsidR="00B85EC9" w:rsidRDefault="00B85EC9" w:rsidP="00B74059"/>
    <w:p w:rsidR="00B85EC9" w:rsidRPr="00B74059" w:rsidRDefault="00B85EC9" w:rsidP="00B74059">
      <w:pP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  <w:lang w:eastAsia="ja-JP"/>
        </w:rPr>
      </w:pPr>
    </w:p>
    <w:sdt>
      <w:sdtPr>
        <w:alias w:val="Skills &amp; Abilities:"/>
        <w:tag w:val="Skills &amp; Abilities:"/>
        <w:id w:val="458624136"/>
        <w:placeholder>
          <w:docPart w:val="FBEE92F771EC452EBE279A63566AF3EF"/>
        </w:placeholder>
        <w:temporary/>
        <w:showingPlcHdr/>
        <w15:appearance w15:val="hidden"/>
      </w:sdtPr>
      <w:sdtEndPr/>
      <w:sdtContent>
        <w:p w:rsidR="00ED6AC4" w:rsidRDefault="00ED6AC4" w:rsidP="00ED6AC4">
          <w:pPr>
            <w:pStyle w:val="Heading1"/>
          </w:pPr>
          <w:r>
            <w:t>Skills &amp; Abilities</w:t>
          </w:r>
        </w:p>
      </w:sdtContent>
    </w:sdt>
    <w:p w:rsidR="00ED6AC4" w:rsidRPr="00D04BA3" w:rsidRDefault="00ED6AC4" w:rsidP="00ED6AC4">
      <w:pPr>
        <w:pStyle w:val="Heading2"/>
        <w:rPr>
          <w:b w:val="0"/>
        </w:rPr>
      </w:pPr>
      <w:r w:rsidRPr="00D04BA3">
        <w:rPr>
          <w:b w:val="0"/>
        </w:rPr>
        <w:t xml:space="preserve">Programming LanGUAGES </w:t>
      </w:r>
    </w:p>
    <w:p w:rsidR="00ED6AC4" w:rsidRDefault="00ED6AC4" w:rsidP="00ED6AC4">
      <w:pPr>
        <w:pStyle w:val="ListBullet"/>
      </w:pPr>
      <w:r>
        <w:t>JAVA, C</w:t>
      </w:r>
      <w:r w:rsidR="00965DBF">
        <w:t>, PYTHON.</w:t>
      </w:r>
      <w:r w:rsidR="00B85EC9">
        <w:t xml:space="preserve"> Web Technologies: HTML, CSS, JAVASCRIPT</w:t>
      </w:r>
      <w:r w:rsidR="00EC0FB0">
        <w:t>.</w:t>
      </w:r>
    </w:p>
    <w:p w:rsidR="00ED6AC4" w:rsidRPr="00D04BA3" w:rsidRDefault="00ED6AC4" w:rsidP="00ED6AC4">
      <w:pPr>
        <w:pStyle w:val="Heading2"/>
        <w:rPr>
          <w:b w:val="0"/>
        </w:rPr>
      </w:pPr>
      <w:r w:rsidRPr="00D04BA3">
        <w:rPr>
          <w:b w:val="0"/>
        </w:rPr>
        <w:t>PLATFORMS</w:t>
      </w:r>
    </w:p>
    <w:p w:rsidR="00B85EC9" w:rsidRDefault="00EC0FB0" w:rsidP="00B85EC9">
      <w:pPr>
        <w:pStyle w:val="ListBullet"/>
      </w:pPr>
      <w:r>
        <w:t xml:space="preserve">ESXi, Windows, </w:t>
      </w:r>
      <w:r w:rsidR="00ED6AC4">
        <w:t>Linux</w:t>
      </w:r>
      <w:r>
        <w:t>, vSphere vCenter.</w:t>
      </w:r>
    </w:p>
    <w:p w:rsidR="00B85EC9" w:rsidRPr="0077247F" w:rsidRDefault="00B85EC9" w:rsidP="00B85EC9">
      <w:pPr>
        <w:pStyle w:val="Heading2"/>
        <w:rPr>
          <w:b w:val="0"/>
        </w:rPr>
      </w:pPr>
      <w:r>
        <w:rPr>
          <w:b w:val="0"/>
        </w:rPr>
        <w:t>APPLICATION SOFTWARE</w:t>
      </w:r>
    </w:p>
    <w:p w:rsidR="00B85EC9" w:rsidRDefault="00F72720" w:rsidP="00B85EC9">
      <w:pPr>
        <w:pStyle w:val="ListBullet"/>
      </w:pPr>
      <w:r>
        <w:t>Perforce, Git, MS Office, IDEs:Eclipse, Intel</w:t>
      </w:r>
      <w:r w:rsidR="00207099">
        <w:t>l</w:t>
      </w:r>
      <w:r>
        <w:t>iJ.</w:t>
      </w:r>
    </w:p>
    <w:p w:rsidR="00ED6AC4" w:rsidRPr="0077247F" w:rsidRDefault="00ED6AC4" w:rsidP="00ED6AC4">
      <w:pPr>
        <w:pStyle w:val="Heading2"/>
        <w:rPr>
          <w:b w:val="0"/>
        </w:rPr>
      </w:pPr>
      <w:r w:rsidRPr="0077247F">
        <w:rPr>
          <w:b w:val="0"/>
        </w:rPr>
        <w:lastRenderedPageBreak/>
        <w:t>JAVA FRAMEWORKS</w:t>
      </w:r>
    </w:p>
    <w:p w:rsidR="00ED6AC4" w:rsidRDefault="00ED6AC4" w:rsidP="00ED6AC4">
      <w:pPr>
        <w:pStyle w:val="ListBullet"/>
      </w:pPr>
      <w:r>
        <w:t>Spring Core and Spring MVC.</w:t>
      </w:r>
    </w:p>
    <w:p w:rsidR="00002E7F" w:rsidRDefault="00002E7F" w:rsidP="00002E7F">
      <w:pPr>
        <w:pStyle w:val="ListBullet"/>
        <w:numPr>
          <w:ilvl w:val="0"/>
          <w:numId w:val="0"/>
        </w:numPr>
        <w:ind w:left="216"/>
      </w:pPr>
    </w:p>
    <w:p w:rsidR="00ED6AC4" w:rsidRPr="00D04BA3" w:rsidRDefault="00ED6AC4" w:rsidP="00ED6AC4">
      <w:pPr>
        <w:pStyle w:val="Heading2"/>
        <w:rPr>
          <w:b w:val="0"/>
        </w:rPr>
      </w:pPr>
      <w:r>
        <w:rPr>
          <w:b w:val="0"/>
        </w:rPr>
        <w:t>AREAS</w:t>
      </w:r>
      <w:r w:rsidRPr="00D04BA3">
        <w:rPr>
          <w:b w:val="0"/>
        </w:rPr>
        <w:t xml:space="preserve"> OF INTEREST</w:t>
      </w:r>
    </w:p>
    <w:p w:rsidR="00ED6AC4" w:rsidRDefault="00ED6AC4" w:rsidP="00ED6AC4">
      <w:pPr>
        <w:pStyle w:val="ListBullet"/>
      </w:pPr>
      <w:r>
        <w:t>Data Structures, Algorithms, SAML2.0, LDAP, Identity and Access Management, Single Sign-On</w:t>
      </w:r>
    </w:p>
    <w:p w:rsidR="00ED6AC4" w:rsidRDefault="00ED6AC4" w:rsidP="00ED6AC4">
      <w:pPr>
        <w:pStyle w:val="ListBullet"/>
        <w:numPr>
          <w:ilvl w:val="0"/>
          <w:numId w:val="0"/>
        </w:numPr>
        <w:ind w:left="216"/>
      </w:pPr>
      <w:r>
        <w:t>PKI,</w:t>
      </w:r>
      <w:r w:rsidR="005A040A">
        <w:t xml:space="preserve"> Directory Service,</w:t>
      </w:r>
      <w:r>
        <w:t xml:space="preserve"> VMware vSphere, Web Development.</w:t>
      </w:r>
    </w:p>
    <w:p w:rsidR="007F548E" w:rsidRDefault="007F548E" w:rsidP="00370509">
      <w:pPr>
        <w:ind w:right="-720"/>
        <w:jc w:val="both"/>
        <w:rPr>
          <w:rFonts w:ascii="Calibri" w:hAnsi="Calibri" w:cs="Calibri"/>
        </w:rPr>
      </w:pPr>
    </w:p>
    <w:p w:rsidR="005A040A" w:rsidRDefault="005A040A" w:rsidP="005A040A">
      <w:pPr>
        <w:pStyle w:val="Heading1"/>
      </w:pPr>
      <w:r>
        <w:t>Academic Projects</w:t>
      </w:r>
    </w:p>
    <w:p w:rsidR="005A040A" w:rsidRDefault="005A040A" w:rsidP="005A040A">
      <w:pPr>
        <w:pStyle w:val="Heading2"/>
        <w:rPr>
          <w:b w:val="0"/>
        </w:rPr>
      </w:pPr>
      <w:r>
        <w:rPr>
          <w:b w:val="0"/>
        </w:rPr>
        <w:t xml:space="preserve">Lexical ANalyzer </w:t>
      </w:r>
    </w:p>
    <w:p w:rsidR="005A040A" w:rsidRDefault="005A040A" w:rsidP="005A040A">
      <w:r>
        <w:t>A lexica</w:t>
      </w:r>
      <w:r w:rsidR="00F71868">
        <w:t xml:space="preserve">l analyzer which </w:t>
      </w:r>
      <w:r>
        <w:t>analyzes given file and gives the various tokens present in it.</w:t>
      </w:r>
    </w:p>
    <w:p w:rsidR="005A040A" w:rsidRDefault="005A040A" w:rsidP="005A040A">
      <w:pPr>
        <w:pStyle w:val="Heading2"/>
        <w:rPr>
          <w:b w:val="0"/>
        </w:rPr>
      </w:pPr>
      <w:r>
        <w:rPr>
          <w:b w:val="0"/>
        </w:rPr>
        <w:t>Sports MANAGEMENT SYSTEM</w:t>
      </w:r>
    </w:p>
    <w:p w:rsidR="004E5D2B" w:rsidRDefault="004E5D2B" w:rsidP="005A040A">
      <w:r>
        <w:t>A DBMS project.</w:t>
      </w:r>
    </w:p>
    <w:p w:rsidR="004E5D2B" w:rsidRDefault="004E5D2B" w:rsidP="004E5D2B">
      <w:pPr>
        <w:pStyle w:val="Heading2"/>
        <w:rPr>
          <w:b w:val="0"/>
        </w:rPr>
      </w:pPr>
      <w:r>
        <w:rPr>
          <w:b w:val="0"/>
        </w:rPr>
        <w:t>Automated Live Migration of Virtual machines</w:t>
      </w:r>
    </w:p>
    <w:p w:rsidR="004E5D2B" w:rsidRDefault="004E5D2B" w:rsidP="004E5D2B">
      <w:r>
        <w:t>A tool that analyzes resource usage of VM and based on that migrates VM</w:t>
      </w:r>
      <w:r w:rsidR="003A46B1">
        <w:t>s</w:t>
      </w:r>
      <w:r>
        <w:t>.</w:t>
      </w:r>
    </w:p>
    <w:p w:rsidR="004E5D2B" w:rsidRDefault="004E5D2B" w:rsidP="004E5D2B">
      <w:pPr>
        <w:pStyle w:val="Heading2"/>
        <w:rPr>
          <w:b w:val="0"/>
        </w:rPr>
      </w:pPr>
      <w:r>
        <w:rPr>
          <w:b w:val="0"/>
        </w:rPr>
        <w:t>Sentiment analyzer</w:t>
      </w:r>
    </w:p>
    <w:p w:rsidR="004E5D2B" w:rsidRDefault="004E5D2B" w:rsidP="004E5D2B">
      <w:r>
        <w:t>Collects posts in twitter based on #keyword and performs sentiment analysis.</w:t>
      </w:r>
    </w:p>
    <w:p w:rsidR="004E5D2B" w:rsidRDefault="004E5D2B" w:rsidP="004E5D2B">
      <w:pPr>
        <w:pStyle w:val="Heading2"/>
        <w:rPr>
          <w:b w:val="0"/>
        </w:rPr>
      </w:pPr>
      <w:r>
        <w:rPr>
          <w:b w:val="0"/>
        </w:rPr>
        <w:t>RVCE – TEXT WEB APP</w:t>
      </w:r>
    </w:p>
    <w:p w:rsidR="004E5D2B" w:rsidRDefault="004E5D2B" w:rsidP="004E5D2B">
      <w:r>
        <w:t>A SMS based app that extract not</w:t>
      </w:r>
      <w:r w:rsidR="003A46B1">
        <w:t>ification info available on RVCE</w:t>
      </w:r>
      <w:r>
        <w:t xml:space="preserve"> website and sends it to the user.</w:t>
      </w:r>
    </w:p>
    <w:p w:rsidR="00207099" w:rsidRPr="004E5D2B" w:rsidRDefault="00207099" w:rsidP="004E5D2B"/>
    <w:p w:rsidR="00B74059" w:rsidRPr="00370509" w:rsidRDefault="00B74059" w:rsidP="00370509">
      <w:pPr>
        <w:ind w:right="-720"/>
        <w:jc w:val="both"/>
        <w:rPr>
          <w:rFonts w:ascii="Calibri" w:hAnsi="Calibri" w:cs="Calibri"/>
        </w:rPr>
      </w:pPr>
    </w:p>
    <w:sdt>
      <w:sdtPr>
        <w:alias w:val="Education:"/>
        <w:tag w:val="Education:"/>
        <w:id w:val="807127995"/>
        <w:placeholder>
          <w:docPart w:val="B63E600197B049BA9C6A7EA608752FD8"/>
        </w:placeholder>
        <w:temporary/>
        <w:showingPlcHdr/>
        <w15:appearance w15:val="hidden"/>
      </w:sdtPr>
      <w:sdtEndPr/>
      <w:sdtContent>
        <w:p w:rsidR="00370509" w:rsidRPr="00370509" w:rsidRDefault="009D5933" w:rsidP="00370509">
          <w:pPr>
            <w:pStyle w:val="Heading1"/>
          </w:pPr>
          <w:r>
            <w:t>Education</w:t>
          </w:r>
        </w:p>
      </w:sdtContent>
    </w:sdt>
    <w:p w:rsidR="00370509" w:rsidRPr="00370509" w:rsidRDefault="00370509" w:rsidP="00370509">
      <w:pPr>
        <w:spacing w:line="180" w:lineRule="auto"/>
        <w:rPr>
          <w:rFonts w:ascii="Calibri" w:hAnsi="Calibri" w:cs="Calibri"/>
        </w:rPr>
      </w:pPr>
    </w:p>
    <w:tbl>
      <w:tblPr>
        <w:tblW w:w="8983" w:type="dxa"/>
        <w:tblCellSpacing w:w="20" w:type="dxa"/>
        <w:tblInd w:w="108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2232"/>
        <w:gridCol w:w="3744"/>
        <w:gridCol w:w="1692"/>
      </w:tblGrid>
      <w:tr w:rsidR="00370509" w:rsidRPr="00370509" w:rsidTr="001D5B82">
        <w:trPr>
          <w:trHeight w:val="543"/>
          <w:tblCellSpacing w:w="20" w:type="dxa"/>
        </w:trPr>
        <w:tc>
          <w:tcPr>
            <w:tcW w:w="1255" w:type="dxa"/>
            <w:shd w:val="clear" w:color="auto" w:fill="D9D9D9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</w:p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  <w:r w:rsidRPr="00370509">
              <w:rPr>
                <w:rFonts w:ascii="Calibri" w:hAnsi="Calibri" w:cs="Calibri"/>
                <w:b/>
              </w:rPr>
              <w:t>Course</w:t>
            </w:r>
          </w:p>
        </w:tc>
        <w:tc>
          <w:tcPr>
            <w:tcW w:w="2192" w:type="dxa"/>
            <w:shd w:val="clear" w:color="auto" w:fill="D9D9D9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</w:p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  <w:r w:rsidRPr="00370509">
              <w:rPr>
                <w:rFonts w:ascii="Calibri" w:hAnsi="Calibri" w:cs="Calibri"/>
                <w:b/>
              </w:rPr>
              <w:t>University/Board</w:t>
            </w:r>
          </w:p>
        </w:tc>
        <w:tc>
          <w:tcPr>
            <w:tcW w:w="3704" w:type="dxa"/>
            <w:shd w:val="clear" w:color="auto" w:fill="D9D9D9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</w:p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  <w:b/>
                <w:sz w:val="28"/>
              </w:rPr>
            </w:pPr>
            <w:r w:rsidRPr="00370509">
              <w:rPr>
                <w:rFonts w:ascii="Calibri" w:hAnsi="Calibri" w:cs="Calibri"/>
                <w:b/>
              </w:rPr>
              <w:t>Percentage of Marks</w:t>
            </w:r>
          </w:p>
        </w:tc>
        <w:tc>
          <w:tcPr>
            <w:tcW w:w="1632" w:type="dxa"/>
            <w:shd w:val="clear" w:color="auto" w:fill="D9D9D9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</w:p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  <w:r w:rsidRPr="00370509">
              <w:rPr>
                <w:rFonts w:ascii="Calibri" w:hAnsi="Calibri" w:cs="Calibri"/>
                <w:b/>
              </w:rPr>
              <w:t>Year of Passing</w:t>
            </w:r>
          </w:p>
        </w:tc>
      </w:tr>
      <w:tr w:rsidR="009567D5" w:rsidRPr="00370509" w:rsidTr="009567D5">
        <w:trPr>
          <w:trHeight w:val="802"/>
          <w:tblCellSpacing w:w="20" w:type="dxa"/>
        </w:trPr>
        <w:tc>
          <w:tcPr>
            <w:tcW w:w="1255" w:type="dxa"/>
          </w:tcPr>
          <w:p w:rsidR="009567D5" w:rsidRDefault="009567D5" w:rsidP="009567D5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9567D5" w:rsidRPr="00370509" w:rsidRDefault="009567D5" w:rsidP="009567D5">
            <w:pPr>
              <w:spacing w:line="1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B.E</w:t>
            </w:r>
          </w:p>
        </w:tc>
        <w:tc>
          <w:tcPr>
            <w:tcW w:w="2192" w:type="dxa"/>
          </w:tcPr>
          <w:p w:rsidR="009567D5" w:rsidRDefault="009567D5" w:rsidP="009567D5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9567D5" w:rsidRPr="00370509" w:rsidRDefault="009567D5" w:rsidP="009567D5">
            <w:pPr>
              <w:spacing w:line="1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RVCE Bengaluru</w:t>
            </w:r>
          </w:p>
        </w:tc>
        <w:tc>
          <w:tcPr>
            <w:tcW w:w="3704" w:type="dxa"/>
          </w:tcPr>
          <w:p w:rsidR="009567D5" w:rsidRDefault="009567D5" w:rsidP="009567D5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9567D5" w:rsidRPr="009567D5" w:rsidRDefault="009567D5" w:rsidP="009567D5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CGPA: </w:t>
            </w:r>
            <w:r w:rsidRPr="009567D5">
              <w:rPr>
                <w:rFonts w:ascii="Calibri" w:hAnsi="Calibri" w:cs="Calibri"/>
                <w:b/>
              </w:rPr>
              <w:t>8.60</w:t>
            </w:r>
          </w:p>
        </w:tc>
        <w:tc>
          <w:tcPr>
            <w:tcW w:w="1632" w:type="dxa"/>
            <w:shd w:val="clear" w:color="auto" w:fill="FFFFFF"/>
          </w:tcPr>
          <w:p w:rsidR="009567D5" w:rsidRDefault="009567D5" w:rsidP="009567D5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9567D5" w:rsidRPr="00370509" w:rsidRDefault="009567D5" w:rsidP="009567D5">
            <w:pPr>
              <w:spacing w:line="1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2013</w:t>
            </w:r>
          </w:p>
        </w:tc>
      </w:tr>
      <w:tr w:rsidR="00370509" w:rsidRPr="00370509" w:rsidTr="001D5B82">
        <w:trPr>
          <w:trHeight w:val="321"/>
          <w:tblCellSpacing w:w="20" w:type="dxa"/>
        </w:trPr>
        <w:tc>
          <w:tcPr>
            <w:tcW w:w="1255" w:type="dxa"/>
          </w:tcPr>
          <w:p w:rsidR="00370509" w:rsidRPr="00370509" w:rsidRDefault="00370509" w:rsidP="00370509">
            <w:pPr>
              <w:spacing w:line="180" w:lineRule="auto"/>
              <w:rPr>
                <w:rFonts w:ascii="Calibri" w:hAnsi="Calibri" w:cs="Calibri"/>
              </w:rPr>
            </w:pPr>
          </w:p>
          <w:p w:rsidR="00370509" w:rsidRPr="00370509" w:rsidRDefault="00370509" w:rsidP="00370509">
            <w:pPr>
              <w:spacing w:line="180" w:lineRule="auto"/>
              <w:rPr>
                <w:rFonts w:ascii="Calibri" w:hAnsi="Calibri" w:cs="Calibri"/>
              </w:rPr>
            </w:pPr>
            <w:r w:rsidRPr="00370509">
              <w:rPr>
                <w:rFonts w:ascii="Calibri" w:hAnsi="Calibri" w:cs="Calibri"/>
              </w:rPr>
              <w:t xml:space="preserve">DIPLOMA  </w:t>
            </w:r>
          </w:p>
          <w:p w:rsidR="00370509" w:rsidRPr="00370509" w:rsidRDefault="00370509" w:rsidP="00370509">
            <w:pPr>
              <w:spacing w:line="180" w:lineRule="auto"/>
              <w:rPr>
                <w:rFonts w:ascii="Calibri" w:hAnsi="Calibri" w:cs="Calibri"/>
              </w:rPr>
            </w:pPr>
            <w:r w:rsidRPr="00370509">
              <w:rPr>
                <w:rFonts w:ascii="Calibri" w:hAnsi="Calibri" w:cs="Calibri"/>
              </w:rPr>
              <w:t xml:space="preserve">  IN CSE  </w:t>
            </w:r>
          </w:p>
        </w:tc>
        <w:tc>
          <w:tcPr>
            <w:tcW w:w="2192" w:type="dxa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370509" w:rsidRPr="00370509" w:rsidRDefault="00370509" w:rsidP="00370509">
            <w:pPr>
              <w:spacing w:line="180" w:lineRule="auto"/>
              <w:rPr>
                <w:rFonts w:ascii="Calibri" w:hAnsi="Calibri" w:cs="Calibri"/>
              </w:rPr>
            </w:pPr>
            <w:r w:rsidRPr="00370509">
              <w:rPr>
                <w:rFonts w:ascii="Calibri" w:hAnsi="Calibri" w:cs="Calibri"/>
              </w:rPr>
              <w:t xml:space="preserve">Govt Polytechnic </w:t>
            </w:r>
          </w:p>
          <w:p w:rsidR="00370509" w:rsidRPr="00370509" w:rsidRDefault="00370509" w:rsidP="00370509">
            <w:pPr>
              <w:spacing w:line="180" w:lineRule="auto"/>
              <w:rPr>
                <w:rFonts w:ascii="Calibri" w:hAnsi="Calibri" w:cs="Calibri"/>
              </w:rPr>
            </w:pPr>
            <w:r w:rsidRPr="00370509">
              <w:rPr>
                <w:rFonts w:ascii="Calibri" w:hAnsi="Calibri" w:cs="Calibri"/>
              </w:rPr>
              <w:t>Gulbarga/</w:t>
            </w:r>
          </w:p>
          <w:p w:rsidR="0077247F" w:rsidRPr="00370509" w:rsidRDefault="00370509" w:rsidP="00370509">
            <w:pPr>
              <w:spacing w:line="180" w:lineRule="auto"/>
              <w:rPr>
                <w:rFonts w:ascii="Calibri" w:hAnsi="Calibri" w:cs="Calibri"/>
              </w:rPr>
            </w:pPr>
            <w:r w:rsidRPr="00370509">
              <w:rPr>
                <w:rFonts w:ascii="Calibri" w:hAnsi="Calibri" w:cs="Calibri"/>
              </w:rPr>
              <w:t xml:space="preserve">Autonomous </w:t>
            </w:r>
            <w:r w:rsidR="00D04BA3" w:rsidRPr="00370509">
              <w:rPr>
                <w:rFonts w:ascii="Calibri" w:hAnsi="Calibri" w:cs="Calibri"/>
              </w:rPr>
              <w:t>under DTE</w:t>
            </w:r>
          </w:p>
        </w:tc>
        <w:tc>
          <w:tcPr>
            <w:tcW w:w="3704" w:type="dxa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  <w:r w:rsidRPr="00370509">
              <w:rPr>
                <w:rFonts w:ascii="Calibri" w:hAnsi="Calibri" w:cs="Calibri"/>
                <w:b/>
              </w:rPr>
              <w:t>87.47</w:t>
            </w:r>
          </w:p>
          <w:p w:rsidR="00370509" w:rsidRPr="00370509" w:rsidRDefault="00D04BA3" w:rsidP="00370509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STATE </w:t>
            </w:r>
            <w:r w:rsidR="00370509" w:rsidRPr="00370509">
              <w:rPr>
                <w:rFonts w:ascii="Calibri" w:hAnsi="Calibri" w:cs="Calibri"/>
                <w:b/>
              </w:rPr>
              <w:t>CET RANK-09</w:t>
            </w:r>
          </w:p>
        </w:tc>
        <w:tc>
          <w:tcPr>
            <w:tcW w:w="1632" w:type="dxa"/>
            <w:shd w:val="clear" w:color="auto" w:fill="FFFFFF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  <w:r w:rsidRPr="00370509">
              <w:rPr>
                <w:rFonts w:ascii="Calibri" w:hAnsi="Calibri" w:cs="Calibri"/>
              </w:rPr>
              <w:t>2010</w:t>
            </w:r>
          </w:p>
        </w:tc>
      </w:tr>
      <w:tr w:rsidR="00370509" w:rsidRPr="00370509" w:rsidTr="001D5B82">
        <w:trPr>
          <w:trHeight w:val="144"/>
          <w:tblCellSpacing w:w="20" w:type="dxa"/>
        </w:trPr>
        <w:tc>
          <w:tcPr>
            <w:tcW w:w="1255" w:type="dxa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EC0FB0" w:rsidRDefault="00EC0FB0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  <w:r w:rsidRPr="00370509">
              <w:rPr>
                <w:rFonts w:ascii="Calibri" w:hAnsi="Calibri" w:cs="Calibri"/>
              </w:rPr>
              <w:t>SSLC</w:t>
            </w:r>
          </w:p>
        </w:tc>
        <w:tc>
          <w:tcPr>
            <w:tcW w:w="2192" w:type="dxa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77247F" w:rsidRDefault="00370509" w:rsidP="00370509">
            <w:pPr>
              <w:spacing w:line="180" w:lineRule="auto"/>
              <w:rPr>
                <w:rFonts w:ascii="Calibri" w:hAnsi="Calibri" w:cs="Calibri"/>
              </w:rPr>
            </w:pPr>
            <w:r w:rsidRPr="00370509">
              <w:rPr>
                <w:rFonts w:ascii="Calibri" w:hAnsi="Calibri" w:cs="Calibri"/>
              </w:rPr>
              <w:t>Govt High School Malla [B] /KSE Board</w:t>
            </w:r>
          </w:p>
          <w:p w:rsidR="009567D5" w:rsidRPr="00370509" w:rsidRDefault="009567D5" w:rsidP="00370509">
            <w:pPr>
              <w:spacing w:line="180" w:lineRule="auto"/>
              <w:rPr>
                <w:rFonts w:ascii="Calibri" w:hAnsi="Calibri" w:cs="Calibri"/>
              </w:rPr>
            </w:pPr>
          </w:p>
        </w:tc>
        <w:tc>
          <w:tcPr>
            <w:tcW w:w="3704" w:type="dxa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  <w:b/>
              </w:rPr>
            </w:pPr>
            <w:r w:rsidRPr="00370509">
              <w:rPr>
                <w:rFonts w:ascii="Calibri" w:hAnsi="Calibri" w:cs="Calibri"/>
                <w:b/>
              </w:rPr>
              <w:t>86.40</w:t>
            </w:r>
          </w:p>
        </w:tc>
        <w:tc>
          <w:tcPr>
            <w:tcW w:w="1632" w:type="dxa"/>
          </w:tcPr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</w:p>
          <w:p w:rsidR="00370509" w:rsidRPr="00370509" w:rsidRDefault="00370509" w:rsidP="00370509">
            <w:pPr>
              <w:spacing w:line="180" w:lineRule="auto"/>
              <w:jc w:val="center"/>
              <w:rPr>
                <w:rFonts w:ascii="Calibri" w:hAnsi="Calibri" w:cs="Calibri"/>
              </w:rPr>
            </w:pPr>
            <w:r w:rsidRPr="00370509">
              <w:rPr>
                <w:rFonts w:ascii="Calibri" w:hAnsi="Calibri" w:cs="Calibri"/>
              </w:rPr>
              <w:t>2007</w:t>
            </w:r>
          </w:p>
        </w:tc>
      </w:tr>
    </w:tbl>
    <w:p w:rsidR="0077247F" w:rsidRDefault="0077247F" w:rsidP="0077247F">
      <w:pPr>
        <w:pStyle w:val="ListBullet"/>
        <w:numPr>
          <w:ilvl w:val="0"/>
          <w:numId w:val="0"/>
        </w:numPr>
      </w:pPr>
    </w:p>
    <w:p w:rsidR="00EC0FB0" w:rsidRDefault="00EC0FB0" w:rsidP="00EC0FB0">
      <w:pPr>
        <w:pStyle w:val="Heading1"/>
      </w:pPr>
      <w:r>
        <w:lastRenderedPageBreak/>
        <w:t>Personal Details</w:t>
      </w:r>
    </w:p>
    <w:p w:rsidR="00EC0FB0" w:rsidRPr="00EC0FB0" w:rsidRDefault="00EC0FB0" w:rsidP="00EC0FB0">
      <w:pPr>
        <w:jc w:val="both"/>
        <w:rPr>
          <w:rFonts w:ascii="Calibri" w:hAnsi="Calibri" w:cs="Calibri"/>
          <w:b/>
        </w:rPr>
      </w:pPr>
      <w:r w:rsidRPr="00EC0FB0">
        <w:rPr>
          <w:rFonts w:ascii="Calibri" w:hAnsi="Calibri" w:cs="Calibri"/>
        </w:rPr>
        <w:t xml:space="preserve">Name </w:t>
      </w:r>
      <w:r w:rsidRPr="00EC0FB0">
        <w:rPr>
          <w:rFonts w:ascii="Calibri" w:hAnsi="Calibri" w:cs="Calibri"/>
        </w:rPr>
        <w:tab/>
      </w:r>
      <w:r w:rsidRPr="00EC0FB0">
        <w:rPr>
          <w:rFonts w:ascii="Calibri" w:hAnsi="Calibri" w:cs="Calibri"/>
        </w:rPr>
        <w:tab/>
        <w:t xml:space="preserve">          </w:t>
      </w:r>
      <w:r>
        <w:rPr>
          <w:rFonts w:ascii="Calibri" w:hAnsi="Calibri" w:cs="Calibri"/>
        </w:rPr>
        <w:t xml:space="preserve">   </w:t>
      </w:r>
      <w:r w:rsidRPr="00EC0FB0">
        <w:rPr>
          <w:rFonts w:ascii="Calibri" w:hAnsi="Calibri" w:cs="Calibri"/>
        </w:rPr>
        <w:t xml:space="preserve">:          </w:t>
      </w:r>
      <w:r w:rsidRPr="00EC0FB0">
        <w:rPr>
          <w:rFonts w:ascii="Calibri" w:hAnsi="Calibri" w:cs="Calibri"/>
          <w:b/>
        </w:rPr>
        <w:t>Bheemanagouda Ayyannagouda</w:t>
      </w:r>
    </w:p>
    <w:p w:rsidR="00EC0FB0" w:rsidRPr="00EC0FB0" w:rsidRDefault="00EC0FB0" w:rsidP="00EC0FB0">
      <w:pPr>
        <w:jc w:val="both"/>
        <w:rPr>
          <w:rFonts w:ascii="Calibri" w:hAnsi="Calibri" w:cs="Calibri"/>
        </w:rPr>
      </w:pPr>
      <w:r w:rsidRPr="00EC0FB0">
        <w:rPr>
          <w:rFonts w:ascii="Calibri" w:hAnsi="Calibri" w:cs="Calibri"/>
        </w:rPr>
        <w:t xml:space="preserve">Father’s name </w:t>
      </w:r>
      <w:r w:rsidRPr="00EC0FB0">
        <w:rPr>
          <w:rFonts w:ascii="Calibri" w:hAnsi="Calibri" w:cs="Calibri"/>
        </w:rPr>
        <w:tab/>
        <w:t xml:space="preserve">:         </w:t>
      </w:r>
      <w:r>
        <w:rPr>
          <w:rFonts w:ascii="Calibri" w:hAnsi="Calibri" w:cs="Calibri"/>
        </w:rPr>
        <w:t xml:space="preserve"> </w:t>
      </w:r>
      <w:r w:rsidRPr="00EC0FB0">
        <w:rPr>
          <w:rFonts w:ascii="Calibri" w:hAnsi="Calibri" w:cs="Calibri"/>
        </w:rPr>
        <w:t>Ayyanagouda</w:t>
      </w:r>
    </w:p>
    <w:p w:rsidR="00EC0FB0" w:rsidRPr="00EC0FB0" w:rsidRDefault="00EC0FB0" w:rsidP="00EC0FB0">
      <w:pPr>
        <w:keepNext/>
        <w:jc w:val="both"/>
        <w:outlineLvl w:val="2"/>
        <w:rPr>
          <w:rFonts w:ascii="Calibri" w:hAnsi="Calibri" w:cs="Calibri"/>
          <w:bCs/>
        </w:rPr>
      </w:pPr>
      <w:r w:rsidRPr="00EC0FB0">
        <w:rPr>
          <w:rFonts w:ascii="Calibri" w:hAnsi="Calibri" w:cs="Calibri"/>
          <w:bCs/>
        </w:rPr>
        <w:t>Date of Birth</w:t>
      </w:r>
      <w:r w:rsidRPr="00EC0FB0">
        <w:rPr>
          <w:rFonts w:ascii="Calibri" w:hAnsi="Calibri" w:cs="Calibri"/>
          <w:bCs/>
        </w:rPr>
        <w:tab/>
      </w:r>
      <w:r w:rsidRPr="00EC0FB0">
        <w:rPr>
          <w:rFonts w:ascii="Calibri" w:hAnsi="Calibri" w:cs="Calibri"/>
          <w:bCs/>
        </w:rPr>
        <w:tab/>
        <w:t xml:space="preserve">:         </w:t>
      </w:r>
      <w:r>
        <w:rPr>
          <w:rFonts w:ascii="Calibri" w:hAnsi="Calibri" w:cs="Calibri"/>
          <w:bCs/>
        </w:rPr>
        <w:t xml:space="preserve"> </w:t>
      </w:r>
      <w:r w:rsidRPr="00EC0FB0">
        <w:rPr>
          <w:rFonts w:ascii="Calibri" w:hAnsi="Calibri" w:cs="Calibri"/>
          <w:bCs/>
        </w:rPr>
        <w:t>10/07/1991</w:t>
      </w:r>
    </w:p>
    <w:p w:rsidR="00EC0FB0" w:rsidRPr="00EC0FB0" w:rsidRDefault="00EC0FB0" w:rsidP="00EC0FB0">
      <w:pPr>
        <w:jc w:val="both"/>
        <w:rPr>
          <w:rFonts w:ascii="Calibri" w:hAnsi="Calibri" w:cs="Calibri"/>
        </w:rPr>
      </w:pPr>
      <w:r w:rsidRPr="00EC0FB0">
        <w:rPr>
          <w:rFonts w:ascii="Calibri" w:hAnsi="Calibri" w:cs="Calibri"/>
        </w:rPr>
        <w:t>Sex</w:t>
      </w:r>
      <w:r w:rsidRPr="00EC0FB0">
        <w:rPr>
          <w:rFonts w:ascii="Calibri" w:hAnsi="Calibri" w:cs="Calibri"/>
        </w:rPr>
        <w:tab/>
      </w:r>
      <w:r w:rsidRPr="00EC0FB0">
        <w:rPr>
          <w:rFonts w:ascii="Calibri" w:hAnsi="Calibri" w:cs="Calibri"/>
        </w:rPr>
        <w:tab/>
      </w:r>
      <w:r w:rsidRPr="00EC0FB0">
        <w:rPr>
          <w:rFonts w:ascii="Calibri" w:hAnsi="Calibri" w:cs="Calibri"/>
        </w:rPr>
        <w:tab/>
        <w:t xml:space="preserve">:         </w:t>
      </w:r>
      <w:r>
        <w:rPr>
          <w:rFonts w:ascii="Calibri" w:hAnsi="Calibri" w:cs="Calibri"/>
        </w:rPr>
        <w:t xml:space="preserve"> </w:t>
      </w:r>
      <w:r w:rsidRPr="00EC0FB0">
        <w:rPr>
          <w:rFonts w:ascii="Calibri" w:hAnsi="Calibri" w:cs="Calibri"/>
        </w:rPr>
        <w:t>Male</w:t>
      </w:r>
    </w:p>
    <w:p w:rsidR="00EC0FB0" w:rsidRDefault="00EC0FB0" w:rsidP="00EC0FB0">
      <w:pPr>
        <w:jc w:val="both"/>
        <w:rPr>
          <w:rFonts w:ascii="Calibri" w:hAnsi="Calibri" w:cs="Calibri"/>
        </w:rPr>
      </w:pPr>
      <w:r w:rsidRPr="00EC0FB0">
        <w:rPr>
          <w:rFonts w:ascii="Calibri" w:hAnsi="Calibri" w:cs="Calibri"/>
        </w:rPr>
        <w:t>Nationality</w:t>
      </w:r>
      <w:r w:rsidRPr="00EC0FB0">
        <w:rPr>
          <w:rFonts w:ascii="Calibri" w:hAnsi="Calibri" w:cs="Calibri"/>
        </w:rPr>
        <w:tab/>
        <w:t xml:space="preserve">         </w:t>
      </w:r>
      <w:r w:rsidRPr="00EC0FB0">
        <w:rPr>
          <w:rFonts w:ascii="Calibri" w:hAnsi="Calibri" w:cs="Calibri"/>
        </w:rPr>
        <w:tab/>
        <w:t xml:space="preserve">:         </w:t>
      </w:r>
      <w:r>
        <w:rPr>
          <w:rFonts w:ascii="Calibri" w:hAnsi="Calibri" w:cs="Calibri"/>
        </w:rPr>
        <w:t xml:space="preserve"> </w:t>
      </w:r>
      <w:r w:rsidRPr="00EC0FB0">
        <w:rPr>
          <w:rFonts w:ascii="Calibri" w:hAnsi="Calibri" w:cs="Calibri"/>
        </w:rPr>
        <w:t xml:space="preserve">Indian </w:t>
      </w:r>
    </w:p>
    <w:p w:rsidR="00EC0FB0" w:rsidRDefault="00EC0FB0" w:rsidP="00EC0FB0">
      <w:pPr>
        <w:jc w:val="both"/>
        <w:rPr>
          <w:rFonts w:ascii="Calibri" w:hAnsi="Calibri" w:cs="Calibri"/>
        </w:rPr>
      </w:pPr>
    </w:p>
    <w:p w:rsidR="00EC0FB0" w:rsidRDefault="00EC0FB0" w:rsidP="00EC0FB0">
      <w:pPr>
        <w:jc w:val="both"/>
        <w:rPr>
          <w:rFonts w:ascii="Calibri" w:hAnsi="Calibri" w:cs="Calibri"/>
        </w:rPr>
      </w:pPr>
    </w:p>
    <w:p w:rsidR="00EC0FB0" w:rsidRDefault="00EC0FB0" w:rsidP="00EC0FB0">
      <w:pPr>
        <w:jc w:val="both"/>
        <w:rPr>
          <w:rFonts w:ascii="Calibri" w:hAnsi="Calibri" w:cs="Calibri"/>
        </w:rPr>
      </w:pPr>
    </w:p>
    <w:p w:rsidR="00EC0FB0" w:rsidRDefault="00EC0FB0" w:rsidP="00EC0FB0">
      <w:pPr>
        <w:jc w:val="both"/>
        <w:rPr>
          <w:rFonts w:ascii="Calibri" w:hAnsi="Calibri" w:cs="Calibri"/>
          <w:b/>
          <w:u w:val="single"/>
        </w:rPr>
      </w:pPr>
      <w:r w:rsidRPr="009E0F41">
        <w:rPr>
          <w:rFonts w:ascii="Calibri" w:hAnsi="Calibri" w:cs="Calibri"/>
          <w:b/>
          <w:u w:val="single"/>
        </w:rPr>
        <w:t>DECLARATION</w:t>
      </w:r>
      <w:r>
        <w:rPr>
          <w:rFonts w:ascii="Calibri" w:hAnsi="Calibri" w:cs="Calibri"/>
          <w:b/>
          <w:u w:val="single"/>
        </w:rPr>
        <w:t>:</w:t>
      </w:r>
    </w:p>
    <w:p w:rsidR="00EC0FB0" w:rsidRDefault="00EC0FB0" w:rsidP="00EC0FB0">
      <w:pPr>
        <w:jc w:val="both"/>
        <w:rPr>
          <w:rFonts w:ascii="Calibri" w:hAnsi="Calibri" w:cs="Calibri"/>
          <w:b/>
          <w:u w:val="single"/>
        </w:rPr>
      </w:pPr>
    </w:p>
    <w:p w:rsidR="00EC0FB0" w:rsidRDefault="00EC0FB0" w:rsidP="00EC0FB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hereby declare that the information above is true to the best of my knowledge.</w:t>
      </w:r>
    </w:p>
    <w:p w:rsidR="00EC0FB0" w:rsidRDefault="00EC0FB0" w:rsidP="00EC0FB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</w:t>
      </w:r>
    </w:p>
    <w:p w:rsidR="00EC0FB0" w:rsidRPr="00CE4029" w:rsidRDefault="00EC0FB0" w:rsidP="00EC0FB0">
      <w:pPr>
        <w:jc w:val="both"/>
        <w:rPr>
          <w:rFonts w:ascii="Calibri" w:hAnsi="Calibri" w:cs="Calibri"/>
        </w:rPr>
      </w:pPr>
      <w:r w:rsidRPr="008803E1">
        <w:rPr>
          <w:rFonts w:ascii="Calibri" w:hAnsi="Calibri" w:cs="Calibri"/>
          <w:b/>
        </w:rPr>
        <w:t xml:space="preserve">Place:  Bangalore                       </w:t>
      </w:r>
      <w:r>
        <w:rPr>
          <w:rFonts w:ascii="Calibri" w:hAnsi="Calibri" w:cs="Calibri"/>
          <w:b/>
        </w:rPr>
        <w:t xml:space="preserve">                                          (Bheemanagouda Ayyanagouda)</w:t>
      </w:r>
    </w:p>
    <w:p w:rsidR="00EC0FB0" w:rsidRPr="00EC0FB0" w:rsidRDefault="00EC0FB0" w:rsidP="00EC0FB0">
      <w:pPr>
        <w:jc w:val="both"/>
        <w:rPr>
          <w:rFonts w:ascii="Calibri" w:hAnsi="Calibri" w:cs="Calibri"/>
        </w:rPr>
      </w:pPr>
    </w:p>
    <w:p w:rsidR="00EC0FB0" w:rsidRDefault="00EC0FB0" w:rsidP="0077247F">
      <w:pPr>
        <w:pStyle w:val="ListBullet"/>
        <w:numPr>
          <w:ilvl w:val="0"/>
          <w:numId w:val="0"/>
        </w:numPr>
      </w:pPr>
    </w:p>
    <w:p w:rsidR="00EC0FB0" w:rsidRPr="001B29CF" w:rsidRDefault="00EC0FB0" w:rsidP="0077247F">
      <w:pPr>
        <w:pStyle w:val="ListBullet"/>
        <w:numPr>
          <w:ilvl w:val="0"/>
          <w:numId w:val="0"/>
        </w:numPr>
      </w:pPr>
    </w:p>
    <w:sectPr w:rsidR="00EC0FB0" w:rsidRPr="001B29CF" w:rsidSect="00EC0FB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699" w:rsidRDefault="00283699">
      <w:r>
        <w:separator/>
      </w:r>
    </w:p>
  </w:endnote>
  <w:endnote w:type="continuationSeparator" w:id="0">
    <w:p w:rsidR="00283699" w:rsidRDefault="0028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6650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699" w:rsidRDefault="00283699">
      <w:r>
        <w:separator/>
      </w:r>
    </w:p>
  </w:footnote>
  <w:footnote w:type="continuationSeparator" w:id="0">
    <w:p w:rsidR="00283699" w:rsidRDefault="00283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C5453B"/>
    <w:multiLevelType w:val="hybridMultilevel"/>
    <w:tmpl w:val="663A3824"/>
    <w:lvl w:ilvl="0" w:tplc="2C5655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DC2366F"/>
    <w:multiLevelType w:val="hybridMultilevel"/>
    <w:tmpl w:val="E892D304"/>
    <w:lvl w:ilvl="0" w:tplc="2C5655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FC2789C"/>
    <w:multiLevelType w:val="hybridMultilevel"/>
    <w:tmpl w:val="B650BCF6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6"/>
  </w:num>
  <w:num w:numId="23">
    <w:abstractNumId w:val="20"/>
  </w:num>
  <w:num w:numId="24">
    <w:abstractNumId w:val="12"/>
  </w:num>
  <w:num w:numId="25">
    <w:abstractNumId w:val="1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09"/>
    <w:rsid w:val="00002E7F"/>
    <w:rsid w:val="000A4F59"/>
    <w:rsid w:val="00141A4C"/>
    <w:rsid w:val="001B29CF"/>
    <w:rsid w:val="00207099"/>
    <w:rsid w:val="00223A73"/>
    <w:rsid w:val="0028220F"/>
    <w:rsid w:val="00283699"/>
    <w:rsid w:val="00356C14"/>
    <w:rsid w:val="00370509"/>
    <w:rsid w:val="003A46B1"/>
    <w:rsid w:val="00426DD1"/>
    <w:rsid w:val="00486E6B"/>
    <w:rsid w:val="004E5D2B"/>
    <w:rsid w:val="00566506"/>
    <w:rsid w:val="005668B7"/>
    <w:rsid w:val="005A040A"/>
    <w:rsid w:val="00617B26"/>
    <w:rsid w:val="006270A9"/>
    <w:rsid w:val="00675956"/>
    <w:rsid w:val="00681034"/>
    <w:rsid w:val="00712962"/>
    <w:rsid w:val="0077247F"/>
    <w:rsid w:val="007F548E"/>
    <w:rsid w:val="00816216"/>
    <w:rsid w:val="0087734B"/>
    <w:rsid w:val="009567D5"/>
    <w:rsid w:val="00965DBF"/>
    <w:rsid w:val="009D5933"/>
    <w:rsid w:val="009F3433"/>
    <w:rsid w:val="00A108A1"/>
    <w:rsid w:val="00B6027D"/>
    <w:rsid w:val="00B74059"/>
    <w:rsid w:val="00B85EC9"/>
    <w:rsid w:val="00BD768D"/>
    <w:rsid w:val="00C61F8E"/>
    <w:rsid w:val="00D04BA3"/>
    <w:rsid w:val="00D050FB"/>
    <w:rsid w:val="00E77141"/>
    <w:rsid w:val="00E83E4B"/>
    <w:rsid w:val="00EC0FB0"/>
    <w:rsid w:val="00ED6AC4"/>
    <w:rsid w:val="00F71868"/>
    <w:rsid w:val="00F7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1F5CC"/>
  <w15:chartTrackingRefBased/>
  <w15:docId w15:val="{429E9CC4-B009-47A2-AD1C-9073A269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0FB0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C515A" w:themeColor="accent1" w:themeShade="7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  <w:szCs w:val="2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rFonts w:asciiTheme="minorHAnsi" w:eastAsiaTheme="minorEastAsia" w:hAnsiTheme="minorHAnsi" w:cstheme="minorBidi"/>
      <w:color w:val="2A7B88" w:themeColor="accent1" w:themeShade="BF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rFonts w:asciiTheme="minorHAnsi" w:eastAsiaTheme="minorEastAsia" w:hAnsiTheme="minorHAnsi" w:cstheme="minorBidi"/>
      <w:color w:val="404040" w:themeColor="text1" w:themeTint="BF"/>
      <w:sz w:val="22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color w:val="404040" w:themeColor="text1" w:themeTint="BF"/>
      <w:sz w:val="22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rFonts w:asciiTheme="minorHAnsi" w:eastAsiaTheme="minorEastAsia" w:hAnsiTheme="minorHAnsi" w:cstheme="minorBidi"/>
      <w:color w:val="404040" w:themeColor="text1" w:themeTint="BF"/>
      <w:sz w:val="2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567D5"/>
    <w:pPr>
      <w:spacing w:after="240"/>
      <w:ind w:left="720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C0FB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yyanagoud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B26CC47C294D0F85CBE6E9C5AF3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7CA9A-8159-449B-A166-BDC33C99CA4D}"/>
      </w:docPartPr>
      <w:docPartBody>
        <w:p w:rsidR="00E42006" w:rsidRDefault="00345944">
          <w:pPr>
            <w:pStyle w:val="FEB26CC47C294D0F85CBE6E9C5AF30B3"/>
          </w:pPr>
          <w:r>
            <w:t>Objective</w:t>
          </w:r>
        </w:p>
      </w:docPartBody>
    </w:docPart>
    <w:docPart>
      <w:docPartPr>
        <w:name w:val="B63E600197B049BA9C6A7EA608752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9E83-137A-44F6-9136-F27D3886B59D}"/>
      </w:docPartPr>
      <w:docPartBody>
        <w:p w:rsidR="00E42006" w:rsidRDefault="00345944">
          <w:pPr>
            <w:pStyle w:val="B63E600197B049BA9C6A7EA608752FD8"/>
          </w:pPr>
          <w:r>
            <w:t>Education</w:t>
          </w:r>
        </w:p>
      </w:docPartBody>
    </w:docPart>
    <w:docPart>
      <w:docPartPr>
        <w:name w:val="F4D6EFE0C3214BFEB0955D68CA231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CD04D-66D6-4BCB-BB69-26A1A0B8D478}"/>
      </w:docPartPr>
      <w:docPartBody>
        <w:p w:rsidR="00E42006" w:rsidRDefault="00A368A8" w:rsidP="00A368A8">
          <w:pPr>
            <w:pStyle w:val="F4D6EFE0C3214BFEB0955D68CA231AAE"/>
          </w:pPr>
          <w:r>
            <w:t>Experience</w:t>
          </w:r>
        </w:p>
      </w:docPartBody>
    </w:docPart>
    <w:docPart>
      <w:docPartPr>
        <w:name w:val="FBEE92F771EC452EBE279A63566AF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CC4E2-D804-4BFE-AA06-ADA5D62BFE44}"/>
      </w:docPartPr>
      <w:docPartBody>
        <w:p w:rsidR="00E42006" w:rsidRDefault="00A368A8" w:rsidP="00A368A8">
          <w:pPr>
            <w:pStyle w:val="FBEE92F771EC452EBE279A63566AF3EF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A8"/>
    <w:rsid w:val="001543B5"/>
    <w:rsid w:val="00345944"/>
    <w:rsid w:val="00481CDA"/>
    <w:rsid w:val="00A368A8"/>
    <w:rsid w:val="00E4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2C2FDEF094315AA19607D34A4194E">
    <w:name w:val="0F42C2FDEF094315AA19607D34A4194E"/>
  </w:style>
  <w:style w:type="paragraph" w:customStyle="1" w:styleId="EB8FB842A8564A4A9792B19BDF7DDBDE">
    <w:name w:val="EB8FB842A8564A4A9792B19BDF7DDBDE"/>
  </w:style>
  <w:style w:type="paragraph" w:customStyle="1" w:styleId="4AC1D31DF8984740877B5E6A51D5CA1F">
    <w:name w:val="4AC1D31DF8984740877B5E6A51D5CA1F"/>
  </w:style>
  <w:style w:type="paragraph" w:customStyle="1" w:styleId="F81EE4242EF74A7B812DAFFDD3B1D009">
    <w:name w:val="F81EE4242EF74A7B812DAFFDD3B1D009"/>
  </w:style>
  <w:style w:type="paragraph" w:customStyle="1" w:styleId="FEB26CC47C294D0F85CBE6E9C5AF30B3">
    <w:name w:val="FEB26CC47C294D0F85CBE6E9C5AF30B3"/>
  </w:style>
  <w:style w:type="paragraph" w:customStyle="1" w:styleId="AA85DCDD3AFA41F5B4CBDBD23C15C0C1">
    <w:name w:val="AA85DCDD3AFA41F5B4CBDBD23C15C0C1"/>
  </w:style>
  <w:style w:type="paragraph" w:customStyle="1" w:styleId="B63E600197B049BA9C6A7EA608752FD8">
    <w:name w:val="B63E600197B049BA9C6A7EA608752FD8"/>
  </w:style>
  <w:style w:type="paragraph" w:customStyle="1" w:styleId="DEF2D75A02F3451FB02675F809712A4E">
    <w:name w:val="DEF2D75A02F3451FB02675F809712A4E"/>
  </w:style>
  <w:style w:type="paragraph" w:customStyle="1" w:styleId="591BC92AF3854C29955FB8655587A6AE">
    <w:name w:val="591BC92AF3854C29955FB8655587A6AE"/>
  </w:style>
  <w:style w:type="paragraph" w:customStyle="1" w:styleId="08251FCD45704CC284C83E97F22AB80F">
    <w:name w:val="08251FCD45704CC284C83E97F22AB80F"/>
  </w:style>
  <w:style w:type="paragraph" w:customStyle="1" w:styleId="C5C58898EA654A2A9433ECA3FF56423F">
    <w:name w:val="C5C58898EA654A2A9433ECA3FF56423F"/>
  </w:style>
  <w:style w:type="paragraph" w:customStyle="1" w:styleId="09D6CDE06A26470D90A62976E017CE78">
    <w:name w:val="09D6CDE06A26470D90A62976E017CE78"/>
  </w:style>
  <w:style w:type="paragraph" w:customStyle="1" w:styleId="4C705F1BA36C485E86593691C0D370ED">
    <w:name w:val="4C705F1BA36C485E86593691C0D370ED"/>
  </w:style>
  <w:style w:type="paragraph" w:customStyle="1" w:styleId="D6943EC18A6A4C178B7C559CF5241532">
    <w:name w:val="D6943EC18A6A4C178B7C559CF5241532"/>
  </w:style>
  <w:style w:type="paragraph" w:customStyle="1" w:styleId="9F39BA8CFC904E179F69C7A65AAE1123">
    <w:name w:val="9F39BA8CFC904E179F69C7A65AAE1123"/>
  </w:style>
  <w:style w:type="paragraph" w:customStyle="1" w:styleId="95A1D55C273A49B58E04AC0ADA1DB6A9">
    <w:name w:val="95A1D55C273A49B58E04AC0ADA1DB6A9"/>
  </w:style>
  <w:style w:type="paragraph" w:customStyle="1" w:styleId="CDE6C4E632104490AA44FCBDAAA49173">
    <w:name w:val="CDE6C4E632104490AA44FCBDAAA49173"/>
  </w:style>
  <w:style w:type="paragraph" w:customStyle="1" w:styleId="622B31C2EB77491D93149D57456F14E2">
    <w:name w:val="622B31C2EB77491D93149D57456F14E2"/>
  </w:style>
  <w:style w:type="paragraph" w:customStyle="1" w:styleId="3A8DD70B4A944161B1CBAA7539D1EE24">
    <w:name w:val="3A8DD70B4A944161B1CBAA7539D1EE24"/>
  </w:style>
  <w:style w:type="paragraph" w:customStyle="1" w:styleId="F17EFFE829E94D97B6BF2B2B0EC89F19">
    <w:name w:val="F17EFFE829E94D97B6BF2B2B0EC89F19"/>
  </w:style>
  <w:style w:type="paragraph" w:customStyle="1" w:styleId="7479A69F1AE64B83A081FEE4DCCAC129">
    <w:name w:val="7479A69F1AE64B83A081FEE4DCCAC129"/>
  </w:style>
  <w:style w:type="paragraph" w:customStyle="1" w:styleId="7675D76C08364BB4B798FD1B24446F98">
    <w:name w:val="7675D76C08364BB4B798FD1B24446F98"/>
  </w:style>
  <w:style w:type="paragraph" w:customStyle="1" w:styleId="930870DF9FB04E368D6610A13C3E088D">
    <w:name w:val="930870DF9FB04E368D6610A13C3E088D"/>
  </w:style>
  <w:style w:type="paragraph" w:customStyle="1" w:styleId="5C0045091C3F4922A7208FA5E03ADB5E">
    <w:name w:val="5C0045091C3F4922A7208FA5E03ADB5E"/>
  </w:style>
  <w:style w:type="paragraph" w:customStyle="1" w:styleId="33CB482AAD114AFF9B454D7211A23310">
    <w:name w:val="33CB482AAD114AFF9B454D7211A23310"/>
  </w:style>
  <w:style w:type="paragraph" w:customStyle="1" w:styleId="4DAF389DB4F548DDB15F000AA3901911">
    <w:name w:val="4DAF389DB4F548DDB15F000AA3901911"/>
  </w:style>
  <w:style w:type="paragraph" w:customStyle="1" w:styleId="198C18745DDE496387193655F2E39864">
    <w:name w:val="198C18745DDE496387193655F2E39864"/>
  </w:style>
  <w:style w:type="paragraph" w:customStyle="1" w:styleId="F221F7DB3B7D4284BEF9A1A641B720C1">
    <w:name w:val="F221F7DB3B7D4284BEF9A1A641B720C1"/>
  </w:style>
  <w:style w:type="paragraph" w:customStyle="1" w:styleId="62988D2D9AF54CE8AE29FC747514488D">
    <w:name w:val="62988D2D9AF54CE8AE29FC747514488D"/>
  </w:style>
  <w:style w:type="paragraph" w:customStyle="1" w:styleId="7CDE3272C301471D98F67DD93976E522">
    <w:name w:val="7CDE3272C301471D98F67DD93976E522"/>
  </w:style>
  <w:style w:type="paragraph" w:customStyle="1" w:styleId="E0940265744C4A1F80B8A9141C326BDE">
    <w:name w:val="E0940265744C4A1F80B8A9141C326BDE"/>
  </w:style>
  <w:style w:type="paragraph" w:customStyle="1" w:styleId="2125C91890134034A09A0D52D2508235">
    <w:name w:val="2125C91890134034A09A0D52D2508235"/>
  </w:style>
  <w:style w:type="paragraph" w:customStyle="1" w:styleId="D927B46B348B4B8D8A9C5DA45052AF0B">
    <w:name w:val="D927B46B348B4B8D8A9C5DA45052AF0B"/>
  </w:style>
  <w:style w:type="paragraph" w:customStyle="1" w:styleId="8D8F5F85AA114FB8A84BE8376DB39C2E">
    <w:name w:val="8D8F5F85AA114FB8A84BE8376DB39C2E"/>
    <w:rsid w:val="00A368A8"/>
  </w:style>
  <w:style w:type="paragraph" w:customStyle="1" w:styleId="F4D6EFE0C3214BFEB0955D68CA231AAE">
    <w:name w:val="F4D6EFE0C3214BFEB0955D68CA231AAE"/>
    <w:rsid w:val="00A368A8"/>
  </w:style>
  <w:style w:type="paragraph" w:customStyle="1" w:styleId="7894643564A94B059D55C71413BE5E5B">
    <w:name w:val="7894643564A94B059D55C71413BE5E5B"/>
    <w:rsid w:val="00A368A8"/>
  </w:style>
  <w:style w:type="paragraph" w:customStyle="1" w:styleId="27160E0A68E248F292201E54216BDC0C">
    <w:name w:val="27160E0A68E248F292201E54216BDC0C"/>
    <w:rsid w:val="00A368A8"/>
  </w:style>
  <w:style w:type="paragraph" w:customStyle="1" w:styleId="2020BB3D96A2432B95EA0C105B72DD76">
    <w:name w:val="2020BB3D96A2432B95EA0C105B72DD76"/>
    <w:rsid w:val="00A368A8"/>
  </w:style>
  <w:style w:type="paragraph" w:customStyle="1" w:styleId="FBEE92F771EC452EBE279A63566AF3EF">
    <w:name w:val="FBEE92F771EC452EBE279A63566AF3EF"/>
    <w:rsid w:val="00A368A8"/>
  </w:style>
  <w:style w:type="paragraph" w:customStyle="1" w:styleId="B208909647E64AD38173286F667396C5">
    <w:name w:val="B208909647E64AD38173286F667396C5"/>
    <w:rsid w:val="00A368A8"/>
  </w:style>
  <w:style w:type="paragraph" w:customStyle="1" w:styleId="03312F031FB94D8CA9E10CC5486A22CC">
    <w:name w:val="03312F031FB94D8CA9E10CC5486A22CC"/>
    <w:rsid w:val="00A368A8"/>
  </w:style>
  <w:style w:type="paragraph" w:customStyle="1" w:styleId="88127EF3E71740C28C6D1A04F6A6863F">
    <w:name w:val="88127EF3E71740C28C6D1A04F6A6863F"/>
    <w:rsid w:val="00A368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19AE0-9BA2-4371-A125-A0F718B4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223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Bheemanagouda Ayyanagouda</dc:creator>
  <cp:keywords/>
  <cp:lastModifiedBy>Bheemanagouda Ayyanagouda</cp:lastModifiedBy>
  <cp:revision>16</cp:revision>
  <dcterms:created xsi:type="dcterms:W3CDTF">2016-09-27T07:08:00Z</dcterms:created>
  <dcterms:modified xsi:type="dcterms:W3CDTF">2016-12-20T07:46:00Z</dcterms:modified>
  <cp:version/>
</cp:coreProperties>
</file>